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DBAF5" w14:textId="746A2337" w:rsidR="00C6554A" w:rsidRPr="008B5277" w:rsidRDefault="00AE3BA6" w:rsidP="00C6554A">
      <w:pPr>
        <w:pStyle w:val="Photo"/>
      </w:pPr>
      <w:bookmarkStart w:id="0" w:name="_Toc321147149"/>
      <w:bookmarkStart w:id="1" w:name="_Toc318188227"/>
      <w:bookmarkStart w:id="2" w:name="_Toc318188327"/>
      <w:bookmarkStart w:id="3" w:name="_Toc318189312"/>
      <w:bookmarkStart w:id="4" w:name="_Toc321147011"/>
      <w:r w:rsidRPr="00AE3BA6">
        <w:rPr>
          <w:noProof/>
        </w:rPr>
        <w:drawing>
          <wp:inline distT="0" distB="0" distL="0" distR="0" wp14:anchorId="26D5DACF" wp14:editId="75380B57">
            <wp:extent cx="4267570" cy="3939881"/>
            <wp:effectExtent l="0" t="0" r="0" b="3810"/>
            <wp:docPr id="53376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64892" name=""/>
                    <pic:cNvPicPr/>
                  </pic:nvPicPr>
                  <pic:blipFill>
                    <a:blip r:embed="rId7"/>
                    <a:stretch>
                      <a:fillRect/>
                    </a:stretch>
                  </pic:blipFill>
                  <pic:spPr>
                    <a:xfrm>
                      <a:off x="0" y="0"/>
                      <a:ext cx="4267570" cy="3939881"/>
                    </a:xfrm>
                    <a:prstGeom prst="rect">
                      <a:avLst/>
                    </a:prstGeom>
                  </pic:spPr>
                </pic:pic>
              </a:graphicData>
            </a:graphic>
          </wp:inline>
        </w:drawing>
      </w:r>
    </w:p>
    <w:bookmarkEnd w:id="0"/>
    <w:bookmarkEnd w:id="1"/>
    <w:bookmarkEnd w:id="2"/>
    <w:bookmarkEnd w:id="3"/>
    <w:bookmarkEnd w:id="4"/>
    <w:p w14:paraId="424A2BE9" w14:textId="2C98DD20" w:rsidR="00C6554A" w:rsidRDefault="00AE3BA6" w:rsidP="00C6554A">
      <w:pPr>
        <w:pStyle w:val="Title"/>
      </w:pPr>
      <w:r>
        <w:t>GIT HUB</w:t>
      </w:r>
    </w:p>
    <w:p w14:paraId="32835A7E" w14:textId="3D744928" w:rsidR="00C6554A" w:rsidRPr="00D5413C" w:rsidRDefault="00C6554A" w:rsidP="00C6554A">
      <w:pPr>
        <w:pStyle w:val="Subtitle"/>
      </w:pPr>
    </w:p>
    <w:p w14:paraId="343F4A74" w14:textId="7B66EE95" w:rsidR="00AE3BA6" w:rsidRDefault="00FF2E17" w:rsidP="00AE3BA6">
      <w:pPr>
        <w:pStyle w:val="ContactInfo"/>
      </w:pPr>
      <w:r>
        <w:t>DISHITA GOYAL</w:t>
      </w:r>
      <w:r w:rsidR="00C6554A">
        <w:t xml:space="preserve">| </w:t>
      </w:r>
      <w:r w:rsidR="00AE3BA6">
        <w:t>REPORT ON GITHUB</w:t>
      </w:r>
      <w:r w:rsidR="00C6554A">
        <w:t xml:space="preserve"> |</w:t>
      </w:r>
      <w:r w:rsidR="00C6554A" w:rsidRPr="00D5413C">
        <w:t xml:space="preserve"> </w:t>
      </w:r>
      <w:r w:rsidR="00AE3BA6">
        <w:t>21’OCT</w:t>
      </w:r>
    </w:p>
    <w:p w14:paraId="6312C818" w14:textId="77777777" w:rsidR="00AE3BA6" w:rsidRDefault="00AE3BA6" w:rsidP="00AE3BA6">
      <w:pPr>
        <w:pStyle w:val="ContactInfo"/>
      </w:pPr>
    </w:p>
    <w:p w14:paraId="40C4EDBE" w14:textId="77777777" w:rsidR="00AE3BA6" w:rsidRDefault="00AE3BA6" w:rsidP="00AE3BA6">
      <w:pPr>
        <w:pStyle w:val="ContactInfo"/>
      </w:pPr>
    </w:p>
    <w:p w14:paraId="2A9ADE7A" w14:textId="77777777" w:rsidR="00AE3BA6" w:rsidRDefault="00AE3BA6" w:rsidP="00AE3BA6">
      <w:pPr>
        <w:pStyle w:val="ContactInfo"/>
      </w:pPr>
    </w:p>
    <w:p w14:paraId="7F3A6695" w14:textId="77777777" w:rsidR="00AE3BA6" w:rsidRDefault="00AE3BA6" w:rsidP="00AE3BA6">
      <w:pPr>
        <w:pStyle w:val="ContactInfo"/>
      </w:pPr>
    </w:p>
    <w:p w14:paraId="4F89BFE7" w14:textId="77777777" w:rsidR="00AE3BA6" w:rsidRDefault="00AE3BA6" w:rsidP="00AE3BA6">
      <w:pPr>
        <w:pStyle w:val="ContactInfo"/>
      </w:pPr>
    </w:p>
    <w:p w14:paraId="30277486" w14:textId="77777777" w:rsidR="00AE3BA6" w:rsidRDefault="00AE3BA6" w:rsidP="00AE3BA6">
      <w:pPr>
        <w:pStyle w:val="ContactInfo"/>
      </w:pPr>
    </w:p>
    <w:p w14:paraId="556545D9" w14:textId="77777777" w:rsidR="00AE3BA6" w:rsidRDefault="00AE3BA6" w:rsidP="00AE3BA6">
      <w:pPr>
        <w:pStyle w:val="ContactInfo"/>
      </w:pPr>
    </w:p>
    <w:p w14:paraId="053A466E" w14:textId="77777777" w:rsidR="00AE3BA6" w:rsidRDefault="00AE3BA6" w:rsidP="00AE3BA6">
      <w:pPr>
        <w:pStyle w:val="ContactInfo"/>
      </w:pPr>
    </w:p>
    <w:p w14:paraId="26E3C38C" w14:textId="77777777" w:rsidR="00AE3BA6" w:rsidRDefault="00AE3BA6" w:rsidP="00AE3BA6">
      <w:pPr>
        <w:pStyle w:val="ContactInfo"/>
      </w:pPr>
    </w:p>
    <w:p w14:paraId="2630E0AC" w14:textId="77777777" w:rsidR="00AE3BA6" w:rsidRDefault="00AE3BA6" w:rsidP="00AE3BA6">
      <w:pPr>
        <w:pStyle w:val="ContactInfo"/>
      </w:pPr>
    </w:p>
    <w:p w14:paraId="602C40AD" w14:textId="77777777" w:rsidR="00AE3BA6" w:rsidRDefault="00AE3BA6" w:rsidP="00AE3BA6">
      <w:pPr>
        <w:pStyle w:val="ContactInfo"/>
      </w:pPr>
    </w:p>
    <w:p w14:paraId="28BED2AE" w14:textId="77777777" w:rsidR="00AE3BA6" w:rsidRDefault="00AE3BA6" w:rsidP="00AE3BA6">
      <w:pPr>
        <w:pStyle w:val="ContactInfo"/>
      </w:pPr>
    </w:p>
    <w:p w14:paraId="47E83150" w14:textId="77777777" w:rsidR="00AE3BA6" w:rsidRDefault="00AE3BA6" w:rsidP="00AE3BA6">
      <w:pPr>
        <w:pStyle w:val="ContactInfo"/>
      </w:pPr>
    </w:p>
    <w:p w14:paraId="0BED4B0C" w14:textId="6B92BE4C" w:rsidR="00AE3BA6" w:rsidRPr="00AE3BA6" w:rsidRDefault="00AE3BA6" w:rsidP="00AE3BA6">
      <w:pPr>
        <w:pStyle w:val="Photo"/>
        <w:rPr>
          <w:lang w:val="en-IN" w:eastAsia="en-IN"/>
        </w:rPr>
      </w:pPr>
      <w:r>
        <w:rPr>
          <w:lang w:val="en-IN" w:eastAsia="en-IN"/>
        </w:rPr>
        <w:lastRenderedPageBreak/>
        <w:t>WHAT IS GIT HUB</w:t>
      </w:r>
      <w:r w:rsidRPr="00AE3BA6">
        <w:rPr>
          <w:lang w:val="en-IN" w:eastAsia="en-IN"/>
        </w:rPr>
        <w:br/>
      </w:r>
    </w:p>
    <w:p w14:paraId="2964CD86" w14:textId="77777777" w:rsidR="00AE3BA6" w:rsidRPr="00AE3BA6" w:rsidRDefault="00AE3BA6" w:rsidP="00AE3BA6">
      <w:pPr>
        <w:pStyle w:val="Photo"/>
        <w:rPr>
          <w:lang w:val="en-IN" w:eastAsia="en-IN"/>
        </w:rPr>
      </w:pPr>
      <w:r w:rsidRPr="00AE3BA6">
        <w:rPr>
          <w:lang w:val="en-IN" w:eastAsia="en-IN"/>
        </w:rPr>
        <w:t>GitHub is a web-based platform that serves as a critical hub for software developers. At its core, GitHub leverages the Git version control system to enable developers to manage and track changes to their code over time. The platform hosts repositories, which are containers for projects, allowing for the storage of source code, documentation, and other project assets. Collaboration is a fundamental aspect of GitHub, with tools like pull requests and issues facilitating discussion and code review. Developers can create branches to work on specific features, and forking repositories enables independent modifications. GitHub also offers CI/CD through GitHub Actions, a package registry, and built-in security features. It is a community-centric platform, fostering social interactions and providing mobile apps for on-the-go access. With both free and paid plans, GitHub caters to a wide range of developers and organizations</w:t>
      </w:r>
    </w:p>
    <w:p w14:paraId="74336D3C" w14:textId="1C273CE6" w:rsidR="00C6554A" w:rsidRDefault="00C6554A" w:rsidP="00AE3BA6">
      <w:pPr>
        <w:pStyle w:val="ContactInfo"/>
      </w:pPr>
      <w:r>
        <w:br w:type="page"/>
      </w:r>
    </w:p>
    <w:p w14:paraId="1E377955" w14:textId="08D0D552" w:rsidR="00AE3BA6" w:rsidRDefault="00AE3BA6" w:rsidP="00AE3BA6">
      <w:pPr>
        <w:pStyle w:val="ContactInfo"/>
      </w:pPr>
      <w:r>
        <w:lastRenderedPageBreak/>
        <w:t>FEATURES IN GITHUB</w:t>
      </w:r>
    </w:p>
    <w:p w14:paraId="2A6D4558" w14:textId="77777777" w:rsidR="00AE3BA6" w:rsidRDefault="00AE3BA6" w:rsidP="00AE3BA6">
      <w:pPr>
        <w:pStyle w:val="ContactInfo"/>
      </w:pPr>
    </w:p>
    <w:p w14:paraId="2267358D" w14:textId="77777777" w:rsidR="00AE3BA6" w:rsidRDefault="00AE3BA6" w:rsidP="00AE3BA6">
      <w:pPr>
        <w:pStyle w:val="Photo"/>
      </w:pPr>
      <w:r>
        <w:t>GitHub offers a wide range of features to support software development and collaboration. Here are some of its key features:</w:t>
      </w:r>
    </w:p>
    <w:p w14:paraId="6C7E1FBD" w14:textId="77777777" w:rsidR="00AE3BA6" w:rsidRDefault="00AE3BA6" w:rsidP="00AE3BA6">
      <w:pPr>
        <w:pStyle w:val="Photo"/>
      </w:pPr>
      <w:r>
        <w:rPr>
          <w:rStyle w:val="Strong"/>
          <w:rFonts w:ascii="Segoe UI" w:hAnsi="Segoe UI" w:cs="Segoe UI"/>
          <w:sz w:val="21"/>
          <w:szCs w:val="21"/>
          <w:bdr w:val="single" w:sz="2" w:space="0" w:color="D9D9E3" w:frame="1"/>
        </w:rPr>
        <w:t>Version Control</w:t>
      </w:r>
      <w:r>
        <w:t>: GitHub is built on Git, a distributed version control system, allowing developers to track changes to their code over time.</w:t>
      </w:r>
    </w:p>
    <w:p w14:paraId="3D94745F" w14:textId="77777777" w:rsidR="00AE3BA6" w:rsidRDefault="00AE3BA6" w:rsidP="00AE3BA6">
      <w:pPr>
        <w:pStyle w:val="Photo"/>
      </w:pPr>
      <w:r>
        <w:rPr>
          <w:rStyle w:val="Strong"/>
          <w:rFonts w:ascii="Segoe UI" w:hAnsi="Segoe UI" w:cs="Segoe UI"/>
          <w:sz w:val="21"/>
          <w:szCs w:val="21"/>
          <w:bdr w:val="single" w:sz="2" w:space="0" w:color="D9D9E3" w:frame="1"/>
        </w:rPr>
        <w:t>Repositories</w:t>
      </w:r>
      <w:r>
        <w:t>: You can create repositories to store and manage your project's source code, documentation, and other files. Repositories can be public or private.</w:t>
      </w:r>
    </w:p>
    <w:p w14:paraId="03412AC5" w14:textId="77777777" w:rsidR="00AE3BA6" w:rsidRDefault="00AE3BA6" w:rsidP="00AE3BA6">
      <w:pPr>
        <w:pStyle w:val="Photo"/>
      </w:pPr>
      <w:r>
        <w:rPr>
          <w:rStyle w:val="Strong"/>
          <w:rFonts w:ascii="Segoe UI" w:hAnsi="Segoe UI" w:cs="Segoe UI"/>
          <w:sz w:val="21"/>
          <w:szCs w:val="21"/>
          <w:bdr w:val="single" w:sz="2" w:space="0" w:color="D9D9E3" w:frame="1"/>
        </w:rPr>
        <w:t>Collaboration</w:t>
      </w:r>
      <w:r>
        <w:t>: GitHub facilitates collaboration among developers by allowing multiple individuals to work on the same project simultaneously.</w:t>
      </w:r>
    </w:p>
    <w:p w14:paraId="76127B44" w14:textId="77777777" w:rsidR="00AE3BA6" w:rsidRDefault="00AE3BA6" w:rsidP="00AE3BA6">
      <w:pPr>
        <w:pStyle w:val="Photo"/>
      </w:pPr>
      <w:r>
        <w:rPr>
          <w:rStyle w:val="Strong"/>
          <w:rFonts w:ascii="Segoe UI" w:hAnsi="Segoe UI" w:cs="Segoe UI"/>
          <w:sz w:val="21"/>
          <w:szCs w:val="21"/>
          <w:bdr w:val="single" w:sz="2" w:space="0" w:color="D9D9E3" w:frame="1"/>
        </w:rPr>
        <w:t>Branching and Forking</w:t>
      </w:r>
      <w:r>
        <w:t>: Developers can create branches to isolate and work on specific features, and forking allows making a copy of a repository to work on independently.</w:t>
      </w:r>
    </w:p>
    <w:p w14:paraId="3E0FC648" w14:textId="77777777" w:rsidR="00AE3BA6" w:rsidRDefault="00AE3BA6" w:rsidP="00AE3BA6">
      <w:pPr>
        <w:pStyle w:val="Photo"/>
      </w:pPr>
      <w:r>
        <w:rPr>
          <w:rStyle w:val="Strong"/>
          <w:rFonts w:ascii="Segoe UI" w:hAnsi="Segoe UI" w:cs="Segoe UI"/>
          <w:sz w:val="21"/>
          <w:szCs w:val="21"/>
          <w:bdr w:val="single" w:sz="2" w:space="0" w:color="D9D9E3" w:frame="1"/>
        </w:rPr>
        <w:t>Pull Requests</w:t>
      </w:r>
      <w:r>
        <w:t>: Pull requests are used for proposing and discussing changes before merging them into the main codebase.</w:t>
      </w:r>
    </w:p>
    <w:p w14:paraId="7E369C2F" w14:textId="77777777" w:rsidR="00AE3BA6" w:rsidRDefault="00AE3BA6" w:rsidP="00AE3BA6">
      <w:pPr>
        <w:pStyle w:val="Photo"/>
      </w:pPr>
      <w:r>
        <w:rPr>
          <w:rStyle w:val="Strong"/>
          <w:rFonts w:ascii="Segoe UI" w:hAnsi="Segoe UI" w:cs="Segoe UI"/>
          <w:sz w:val="21"/>
          <w:szCs w:val="21"/>
          <w:bdr w:val="single" w:sz="2" w:space="0" w:color="D9D9E3" w:frame="1"/>
        </w:rPr>
        <w:t>Issues</w:t>
      </w:r>
      <w:r>
        <w:t>: Developers can open issues to track and manage tasks, bugs, feature requests, and other items related to a project.</w:t>
      </w:r>
    </w:p>
    <w:p w14:paraId="1012A3B9" w14:textId="77777777" w:rsidR="00AE3BA6" w:rsidRDefault="00AE3BA6" w:rsidP="00AE3BA6">
      <w:pPr>
        <w:pStyle w:val="Photo"/>
      </w:pPr>
      <w:r>
        <w:rPr>
          <w:rStyle w:val="Strong"/>
          <w:rFonts w:ascii="Segoe UI" w:hAnsi="Segoe UI" w:cs="Segoe UI"/>
          <w:sz w:val="21"/>
          <w:szCs w:val="21"/>
          <w:bdr w:val="single" w:sz="2" w:space="0" w:color="D9D9E3" w:frame="1"/>
        </w:rPr>
        <w:t>GitHub Actions</w:t>
      </w:r>
      <w:r>
        <w:t>: GitHub provides a built-in CI/CD system that allows you to automate various development tasks, such as testing and deployment.</w:t>
      </w:r>
    </w:p>
    <w:p w14:paraId="361FB25F" w14:textId="77777777" w:rsidR="00AE3BA6" w:rsidRDefault="00AE3BA6" w:rsidP="00AE3BA6">
      <w:pPr>
        <w:pStyle w:val="Photo"/>
      </w:pPr>
      <w:r>
        <w:rPr>
          <w:rStyle w:val="Strong"/>
          <w:rFonts w:ascii="Segoe UI" w:hAnsi="Segoe UI" w:cs="Segoe UI"/>
          <w:sz w:val="21"/>
          <w:szCs w:val="21"/>
          <w:bdr w:val="single" w:sz="2" w:space="0" w:color="D9D9E3" w:frame="1"/>
        </w:rPr>
        <w:t>GitHub Pages</w:t>
      </w:r>
      <w:r>
        <w:t>: You can host static websites directly from your GitHub repository, often used for project documentation and websites.</w:t>
      </w:r>
    </w:p>
    <w:p w14:paraId="790AA8E5" w14:textId="77777777" w:rsidR="00AE3BA6" w:rsidRDefault="00AE3BA6" w:rsidP="00AE3BA6">
      <w:pPr>
        <w:pStyle w:val="Photo"/>
      </w:pPr>
      <w:r>
        <w:rPr>
          <w:rStyle w:val="Strong"/>
          <w:rFonts w:ascii="Segoe UI" w:hAnsi="Segoe UI" w:cs="Segoe UI"/>
          <w:sz w:val="21"/>
          <w:szCs w:val="21"/>
          <w:bdr w:val="single" w:sz="2" w:space="0" w:color="D9D9E3" w:frame="1"/>
        </w:rPr>
        <w:t>GitHub Packages</w:t>
      </w:r>
      <w:r>
        <w:t xml:space="preserve">: GitHub offers a package registry for hosting and managing packages, such as </w:t>
      </w:r>
      <w:proofErr w:type="spellStart"/>
      <w:r>
        <w:t>npm</w:t>
      </w:r>
      <w:proofErr w:type="spellEnd"/>
      <w:r>
        <w:t xml:space="preserve"> packages and Docker images.</w:t>
      </w:r>
    </w:p>
    <w:p w14:paraId="28FE56D9" w14:textId="77777777" w:rsidR="00AE3BA6" w:rsidRDefault="00AE3BA6" w:rsidP="00AE3BA6">
      <w:pPr>
        <w:pStyle w:val="Photo"/>
      </w:pPr>
      <w:r>
        <w:rPr>
          <w:rStyle w:val="Strong"/>
          <w:rFonts w:ascii="Segoe UI" w:hAnsi="Segoe UI" w:cs="Segoe UI"/>
          <w:sz w:val="21"/>
          <w:szCs w:val="21"/>
          <w:bdr w:val="single" w:sz="2" w:space="0" w:color="D9D9E3" w:frame="1"/>
        </w:rPr>
        <w:t>Security Features</w:t>
      </w:r>
      <w:r>
        <w:t>: GitHub provides security scanning, dependency analysis, and vulnerability alerts to help identify and address security issues in code and dependencies.</w:t>
      </w:r>
    </w:p>
    <w:p w14:paraId="40568DD6" w14:textId="77777777" w:rsidR="00AE3BA6" w:rsidRDefault="00AE3BA6" w:rsidP="00AE3BA6">
      <w:pPr>
        <w:pStyle w:val="Photo"/>
      </w:pPr>
      <w:r>
        <w:rPr>
          <w:rStyle w:val="Strong"/>
          <w:rFonts w:ascii="Segoe UI" w:hAnsi="Segoe UI" w:cs="Segoe UI"/>
          <w:sz w:val="21"/>
          <w:szCs w:val="21"/>
          <w:bdr w:val="single" w:sz="2" w:space="0" w:color="D9D9E3" w:frame="1"/>
        </w:rPr>
        <w:t>Access Control</w:t>
      </w:r>
      <w:r>
        <w:t>: You can set up access controls to protect your code and manage permissions, ensuring only authorized users can make changes to your repositories.</w:t>
      </w:r>
    </w:p>
    <w:p w14:paraId="538C1DC3" w14:textId="77777777" w:rsidR="00AE3BA6" w:rsidRDefault="00AE3BA6" w:rsidP="00AE3BA6">
      <w:pPr>
        <w:pStyle w:val="Photo"/>
      </w:pPr>
      <w:r>
        <w:rPr>
          <w:rStyle w:val="Strong"/>
          <w:rFonts w:ascii="Segoe UI" w:hAnsi="Segoe UI" w:cs="Segoe UI"/>
          <w:sz w:val="21"/>
          <w:szCs w:val="21"/>
          <w:bdr w:val="single" w:sz="2" w:space="0" w:color="D9D9E3" w:frame="1"/>
        </w:rPr>
        <w:t>Community and Social Features</w:t>
      </w:r>
      <w:r>
        <w:t>: GitHub serves as a social platform for developers, allowing users to follow each other, star repositories, and engage in discussions.</w:t>
      </w:r>
    </w:p>
    <w:p w14:paraId="415EA592" w14:textId="77777777" w:rsidR="00AE3BA6" w:rsidRDefault="00AE3BA6" w:rsidP="00AE3BA6">
      <w:pPr>
        <w:pStyle w:val="Photo"/>
      </w:pPr>
      <w:r>
        <w:rPr>
          <w:rStyle w:val="Strong"/>
          <w:rFonts w:ascii="Segoe UI" w:hAnsi="Segoe UI" w:cs="Segoe UI"/>
          <w:sz w:val="21"/>
          <w:szCs w:val="21"/>
          <w:bdr w:val="single" w:sz="2" w:space="0" w:color="D9D9E3" w:frame="1"/>
        </w:rPr>
        <w:t>Mobile Apps</w:t>
      </w:r>
      <w:r>
        <w:t>: GitHub offers mobile apps for iOS and Android, allowing developers to manage their repositories and stay connected while on the go.</w:t>
      </w:r>
    </w:p>
    <w:p w14:paraId="6702A2CF" w14:textId="77777777" w:rsidR="00AE3BA6" w:rsidRDefault="00AE3BA6" w:rsidP="00AE3BA6">
      <w:pPr>
        <w:pStyle w:val="Photo"/>
      </w:pPr>
      <w:r>
        <w:rPr>
          <w:rStyle w:val="Strong"/>
          <w:rFonts w:ascii="Segoe UI" w:hAnsi="Segoe UI" w:cs="Segoe UI"/>
          <w:sz w:val="21"/>
          <w:szCs w:val="21"/>
          <w:bdr w:val="single" w:sz="2" w:space="0" w:color="D9D9E3" w:frame="1"/>
        </w:rPr>
        <w:t>GitHub Desktop and Command Line</w:t>
      </w:r>
      <w:r>
        <w:t>: Developers can interact with GitHub through a graphical user interface (GitHub Desktop) and command-line tools.</w:t>
      </w:r>
    </w:p>
    <w:p w14:paraId="6B2CD80E" w14:textId="77777777" w:rsidR="00AE3BA6" w:rsidRDefault="00AE3BA6" w:rsidP="00AE3BA6">
      <w:pPr>
        <w:pStyle w:val="Photo"/>
      </w:pPr>
      <w:r>
        <w:rPr>
          <w:rStyle w:val="Strong"/>
          <w:rFonts w:ascii="Segoe UI" w:hAnsi="Segoe UI" w:cs="Segoe UI"/>
          <w:sz w:val="21"/>
          <w:szCs w:val="21"/>
          <w:bdr w:val="single" w:sz="2" w:space="0" w:color="D9D9E3" w:frame="1"/>
        </w:rPr>
        <w:t>GitHub Enterprise</w:t>
      </w:r>
      <w:r>
        <w:t>: This is a self-hosted version of GitHub designed for use within organizations and offers enhanced security and compliance features.</w:t>
      </w:r>
    </w:p>
    <w:p w14:paraId="326990C4" w14:textId="77777777" w:rsidR="00AE3BA6" w:rsidRDefault="00AE3BA6" w:rsidP="00AE3BA6">
      <w:pPr>
        <w:pStyle w:val="Photo"/>
      </w:pPr>
      <w:r>
        <w:rPr>
          <w:rStyle w:val="Strong"/>
          <w:rFonts w:ascii="Segoe UI" w:hAnsi="Segoe UI" w:cs="Segoe UI"/>
          <w:sz w:val="21"/>
          <w:szCs w:val="21"/>
          <w:bdr w:val="single" w:sz="2" w:space="0" w:color="D9D9E3" w:frame="1"/>
        </w:rPr>
        <w:t>GitHub Insights</w:t>
      </w:r>
      <w:r>
        <w:t>: Provides analytics and insights into repository and project activity, helping users understand their development process and community engagement.</w:t>
      </w:r>
    </w:p>
    <w:p w14:paraId="16E37676" w14:textId="77777777" w:rsidR="00AE3BA6" w:rsidRDefault="00AE3BA6" w:rsidP="00AE3BA6">
      <w:pPr>
        <w:pStyle w:val="Photo"/>
      </w:pPr>
      <w:r>
        <w:rPr>
          <w:rStyle w:val="Strong"/>
          <w:rFonts w:ascii="Segoe UI" w:hAnsi="Segoe UI" w:cs="Segoe UI"/>
          <w:sz w:val="21"/>
          <w:szCs w:val="21"/>
          <w:bdr w:val="single" w:sz="2" w:space="0" w:color="D9D9E3" w:frame="1"/>
        </w:rPr>
        <w:t>GitHub Sponsors</w:t>
      </w:r>
      <w:r>
        <w:t>: A platform for funding open-source developers and projects through sponsorship.</w:t>
      </w:r>
    </w:p>
    <w:p w14:paraId="2F445CBE" w14:textId="77777777" w:rsidR="00AE3BA6" w:rsidRDefault="00AE3BA6" w:rsidP="00AE3BA6">
      <w:pPr>
        <w:pStyle w:val="Photo"/>
      </w:pPr>
      <w:r>
        <w:rPr>
          <w:rStyle w:val="Strong"/>
          <w:rFonts w:ascii="Segoe UI" w:hAnsi="Segoe UI" w:cs="Segoe UI"/>
          <w:sz w:val="21"/>
          <w:szCs w:val="21"/>
          <w:bdr w:val="single" w:sz="2" w:space="0" w:color="D9D9E3" w:frame="1"/>
        </w:rPr>
        <w:t xml:space="preserve">GitHub </w:t>
      </w:r>
      <w:proofErr w:type="spellStart"/>
      <w:r>
        <w:rPr>
          <w:rStyle w:val="Strong"/>
          <w:rFonts w:ascii="Segoe UI" w:hAnsi="Segoe UI" w:cs="Segoe UI"/>
          <w:sz w:val="21"/>
          <w:szCs w:val="21"/>
          <w:bdr w:val="single" w:sz="2" w:space="0" w:color="D9D9E3" w:frame="1"/>
        </w:rPr>
        <w:t>Codespaces</w:t>
      </w:r>
      <w:proofErr w:type="spellEnd"/>
      <w:r>
        <w:t>: An integrated development environment (IDE) in the browser for streamlined coding and collaboration.</w:t>
      </w:r>
    </w:p>
    <w:p w14:paraId="6CA6B0A0" w14:textId="77777777" w:rsidR="00AE3BA6" w:rsidRDefault="00AE3BA6" w:rsidP="00AE3BA6">
      <w:pPr>
        <w:pStyle w:val="Photo"/>
      </w:pPr>
      <w:r>
        <w:rPr>
          <w:rStyle w:val="Strong"/>
          <w:rFonts w:ascii="Segoe UI" w:hAnsi="Segoe UI" w:cs="Segoe UI"/>
          <w:sz w:val="21"/>
          <w:szCs w:val="21"/>
          <w:bdr w:val="single" w:sz="2" w:space="0" w:color="D9D9E3" w:frame="1"/>
        </w:rPr>
        <w:t>GitHub Discussions</w:t>
      </w:r>
      <w:r>
        <w:t>: A platform for hosting and managing discussions related to projects, enabling community interaction.</w:t>
      </w:r>
    </w:p>
    <w:p w14:paraId="51D2CE87" w14:textId="77777777" w:rsidR="00AE3BA6" w:rsidRDefault="00AE3BA6" w:rsidP="00AE3BA6">
      <w:pPr>
        <w:pStyle w:val="Photo"/>
      </w:pPr>
      <w:r>
        <w:t>These features make GitHub a versatile platform that supports version control, project management, collaboration, and more for software development and other related tasks.</w:t>
      </w:r>
    </w:p>
    <w:p w14:paraId="47FE0582" w14:textId="77777777" w:rsidR="00AE3BA6" w:rsidRDefault="00AE3BA6" w:rsidP="00AE3BA6">
      <w:pPr>
        <w:pStyle w:val="ContactInfo"/>
      </w:pPr>
    </w:p>
    <w:p w14:paraId="308A5255" w14:textId="4BEA7434" w:rsidR="00AE3BA6" w:rsidRDefault="00AE3BA6" w:rsidP="00AE3BA6">
      <w:pPr>
        <w:pStyle w:val="ContactInfo"/>
      </w:pPr>
      <w:proofErr w:type="gramStart"/>
      <w:r>
        <w:lastRenderedPageBreak/>
        <w:t>WHY  GITHUB</w:t>
      </w:r>
      <w:proofErr w:type="gramEnd"/>
    </w:p>
    <w:p w14:paraId="420CB058" w14:textId="77777777" w:rsidR="00AE3BA6" w:rsidRDefault="00AE3BA6" w:rsidP="00AE3BA6">
      <w:pPr>
        <w:pStyle w:val="ContactInfo"/>
      </w:pPr>
    </w:p>
    <w:p w14:paraId="2CA078B3" w14:textId="77777777" w:rsidR="00AE3BA6" w:rsidRDefault="00AE3BA6" w:rsidP="00AE3BA6">
      <w:pPr>
        <w:pStyle w:val="Photo"/>
      </w:pPr>
      <w:r>
        <w:t>GitHub offers a wide range of benefits for developers, teams, and organizations involved in software development and collaboration. Here are some of the key benefits:</w:t>
      </w:r>
    </w:p>
    <w:p w14:paraId="234347CA" w14:textId="77777777" w:rsidR="00AE3BA6" w:rsidRDefault="00AE3BA6" w:rsidP="00AE3BA6">
      <w:pPr>
        <w:pStyle w:val="Photo"/>
      </w:pPr>
      <w:r>
        <w:rPr>
          <w:rStyle w:val="Strong"/>
          <w:rFonts w:ascii="Segoe UI" w:hAnsi="Segoe UI" w:cs="Segoe UI"/>
          <w:color w:val="D1D5DB"/>
          <w:bdr w:val="single" w:sz="2" w:space="0" w:color="D9D9E3" w:frame="1"/>
        </w:rPr>
        <w:t>Version Control</w:t>
      </w:r>
      <w:r>
        <w:t>: Git-based version control allows for tracking changes, reverting to previous states, and efficiently managing codebases, reducing the risk of data loss.</w:t>
      </w:r>
    </w:p>
    <w:p w14:paraId="6725E546" w14:textId="77777777" w:rsidR="00AE3BA6" w:rsidRDefault="00AE3BA6" w:rsidP="00AE3BA6">
      <w:pPr>
        <w:pStyle w:val="Photo"/>
      </w:pPr>
      <w:r>
        <w:rPr>
          <w:rStyle w:val="Strong"/>
          <w:rFonts w:ascii="Segoe UI" w:hAnsi="Segoe UI" w:cs="Segoe UI"/>
          <w:color w:val="D1D5DB"/>
          <w:bdr w:val="single" w:sz="2" w:space="0" w:color="D9D9E3" w:frame="1"/>
        </w:rPr>
        <w:t>Collaboration</w:t>
      </w:r>
      <w:r>
        <w:t>: GitHub's tools enable multiple developers to work on the same project concurrently, making it easy to coordinate and integrate contributions from team members.</w:t>
      </w:r>
    </w:p>
    <w:p w14:paraId="33D9A6EA" w14:textId="77777777" w:rsidR="00AE3BA6" w:rsidRDefault="00AE3BA6" w:rsidP="00AE3BA6">
      <w:pPr>
        <w:pStyle w:val="Photo"/>
      </w:pPr>
      <w:r>
        <w:rPr>
          <w:rStyle w:val="Strong"/>
          <w:rFonts w:ascii="Segoe UI" w:hAnsi="Segoe UI" w:cs="Segoe UI"/>
          <w:color w:val="D1D5DB"/>
          <w:bdr w:val="single" w:sz="2" w:space="0" w:color="D9D9E3" w:frame="1"/>
        </w:rPr>
        <w:t>Code Quality</w:t>
      </w:r>
      <w:r>
        <w:t>: Pull requests and code review workflows improve code quality through collaborative feedback and discussion, helping catch and fix issues early.</w:t>
      </w:r>
    </w:p>
    <w:p w14:paraId="3FE53BD8" w14:textId="77777777" w:rsidR="00AE3BA6" w:rsidRDefault="00AE3BA6" w:rsidP="00AE3BA6">
      <w:pPr>
        <w:pStyle w:val="Photo"/>
      </w:pPr>
      <w:r>
        <w:rPr>
          <w:rStyle w:val="Strong"/>
          <w:rFonts w:ascii="Segoe UI" w:hAnsi="Segoe UI" w:cs="Segoe UI"/>
          <w:color w:val="D1D5DB"/>
          <w:bdr w:val="single" w:sz="2" w:space="0" w:color="D9D9E3" w:frame="1"/>
        </w:rPr>
        <w:t>Project Management</w:t>
      </w:r>
      <w:r>
        <w:t>: Issues and projects boards help manage tasks, track bugs, and organize work, making project management more efficient.</w:t>
      </w:r>
    </w:p>
    <w:p w14:paraId="5835A954" w14:textId="77777777" w:rsidR="00AE3BA6" w:rsidRDefault="00AE3BA6" w:rsidP="00AE3BA6">
      <w:pPr>
        <w:pStyle w:val="Photo"/>
      </w:pPr>
      <w:r>
        <w:rPr>
          <w:rStyle w:val="Strong"/>
          <w:rFonts w:ascii="Segoe UI" w:hAnsi="Segoe UI" w:cs="Segoe UI"/>
          <w:color w:val="D1D5DB"/>
          <w:bdr w:val="single" w:sz="2" w:space="0" w:color="D9D9E3" w:frame="1"/>
        </w:rPr>
        <w:t>Branching and Forking</w:t>
      </w:r>
      <w:r>
        <w:t>: Developers can work on specific features in isolation without disrupting the main codebase, ensuring a more organized development process.</w:t>
      </w:r>
    </w:p>
    <w:p w14:paraId="1DADEFE2" w14:textId="77777777" w:rsidR="00AE3BA6" w:rsidRDefault="00AE3BA6" w:rsidP="00AE3BA6">
      <w:pPr>
        <w:pStyle w:val="Photo"/>
      </w:pPr>
      <w:r>
        <w:rPr>
          <w:rStyle w:val="Strong"/>
          <w:rFonts w:ascii="Segoe UI" w:hAnsi="Segoe UI" w:cs="Segoe UI"/>
          <w:color w:val="D1D5DB"/>
          <w:bdr w:val="single" w:sz="2" w:space="0" w:color="D9D9E3" w:frame="1"/>
        </w:rPr>
        <w:t>Continuous Integration/Continuous Deployment (CI/CD)</w:t>
      </w:r>
      <w:r>
        <w:t>: GitHub Actions automates testing, building, and deployment, streamlining the development pipeline.</w:t>
      </w:r>
    </w:p>
    <w:p w14:paraId="34D867F3" w14:textId="77777777" w:rsidR="00AE3BA6" w:rsidRDefault="00AE3BA6" w:rsidP="00AE3BA6">
      <w:pPr>
        <w:pStyle w:val="Photo"/>
      </w:pPr>
      <w:r>
        <w:rPr>
          <w:rStyle w:val="Strong"/>
          <w:rFonts w:ascii="Segoe UI" w:hAnsi="Segoe UI" w:cs="Segoe UI"/>
          <w:color w:val="D1D5DB"/>
          <w:bdr w:val="single" w:sz="2" w:space="0" w:color="D9D9E3" w:frame="1"/>
        </w:rPr>
        <w:t>Security</w:t>
      </w:r>
      <w:r>
        <w:t>: GitHub offers security scanning, dependency analysis, and vulnerability alerts, helping to identify and address security issues in code and dependencies.</w:t>
      </w:r>
    </w:p>
    <w:p w14:paraId="6D18AD9E" w14:textId="77777777" w:rsidR="00AE3BA6" w:rsidRDefault="00AE3BA6" w:rsidP="00AE3BA6">
      <w:pPr>
        <w:pStyle w:val="Photo"/>
      </w:pPr>
      <w:r>
        <w:rPr>
          <w:rStyle w:val="Strong"/>
          <w:rFonts w:ascii="Segoe UI" w:hAnsi="Segoe UI" w:cs="Segoe UI"/>
          <w:color w:val="D1D5DB"/>
          <w:bdr w:val="single" w:sz="2" w:space="0" w:color="D9D9E3" w:frame="1"/>
        </w:rPr>
        <w:t>Access Control</w:t>
      </w:r>
      <w:r>
        <w:t>: Fine-grained access controls and permission settings ensure that only authorized individuals can make changes to repositories.</w:t>
      </w:r>
    </w:p>
    <w:p w14:paraId="66C96628" w14:textId="77777777" w:rsidR="00AE3BA6" w:rsidRDefault="00AE3BA6" w:rsidP="00AE3BA6">
      <w:pPr>
        <w:pStyle w:val="Photo"/>
      </w:pPr>
      <w:r>
        <w:rPr>
          <w:rStyle w:val="Strong"/>
          <w:rFonts w:ascii="Segoe UI" w:hAnsi="Segoe UI" w:cs="Segoe UI"/>
          <w:color w:val="D1D5DB"/>
          <w:bdr w:val="single" w:sz="2" w:space="0" w:color="D9D9E3" w:frame="1"/>
        </w:rPr>
        <w:t>Community Engagement</w:t>
      </w:r>
      <w:r>
        <w:t>: GitHub's social features promote community building, collaboration, and the opportunity to connect with other developers and open-source projects.</w:t>
      </w:r>
    </w:p>
    <w:p w14:paraId="5760EBC4" w14:textId="77777777" w:rsidR="00AE3BA6" w:rsidRDefault="00AE3BA6" w:rsidP="00AE3BA6">
      <w:pPr>
        <w:pStyle w:val="Photo"/>
      </w:pPr>
      <w:r>
        <w:rPr>
          <w:rStyle w:val="Strong"/>
          <w:rFonts w:ascii="Segoe UI" w:hAnsi="Segoe UI" w:cs="Segoe UI"/>
          <w:color w:val="D1D5DB"/>
          <w:bdr w:val="single" w:sz="2" w:space="0" w:color="D9D9E3" w:frame="1"/>
        </w:rPr>
        <w:t>Documentation Hosting</w:t>
      </w:r>
      <w:r>
        <w:t>: GitHub Pages allows for easy hosting of project documentation, websites, and user manuals directly from repositories.</w:t>
      </w:r>
    </w:p>
    <w:p w14:paraId="3C4192DF" w14:textId="77777777" w:rsidR="00AE3BA6" w:rsidRDefault="00AE3BA6" w:rsidP="00AE3BA6">
      <w:pPr>
        <w:pStyle w:val="Photo"/>
      </w:pPr>
      <w:r>
        <w:rPr>
          <w:rStyle w:val="Strong"/>
          <w:rFonts w:ascii="Segoe UI" w:hAnsi="Segoe UI" w:cs="Segoe UI"/>
          <w:color w:val="D1D5DB"/>
          <w:bdr w:val="single" w:sz="2" w:space="0" w:color="D9D9E3" w:frame="1"/>
        </w:rPr>
        <w:t>Package Registry</w:t>
      </w:r>
      <w:r>
        <w:t>: GitHub Packages offers a convenient way to manage and distribute packages and dependencies.</w:t>
      </w:r>
    </w:p>
    <w:p w14:paraId="3AAC5898" w14:textId="77777777" w:rsidR="00AE3BA6" w:rsidRDefault="00AE3BA6" w:rsidP="00AE3BA6">
      <w:pPr>
        <w:pStyle w:val="Photo"/>
      </w:pPr>
      <w:r>
        <w:rPr>
          <w:rStyle w:val="Strong"/>
          <w:rFonts w:ascii="Segoe UI" w:hAnsi="Segoe UI" w:cs="Segoe UI"/>
          <w:color w:val="D1D5DB"/>
          <w:bdr w:val="single" w:sz="2" w:space="0" w:color="D9D9E3" w:frame="1"/>
        </w:rPr>
        <w:t>Mobile Access</w:t>
      </w:r>
      <w:r>
        <w:t>: GitHub provides mobile apps for iOS and Android, enabling developers to manage repositories and stay connected while on the go.</w:t>
      </w:r>
    </w:p>
    <w:p w14:paraId="00CF820F" w14:textId="77777777" w:rsidR="00AE3BA6" w:rsidRDefault="00AE3BA6" w:rsidP="00AE3BA6">
      <w:pPr>
        <w:pStyle w:val="Photo"/>
      </w:pPr>
      <w:r>
        <w:rPr>
          <w:rStyle w:val="Strong"/>
          <w:rFonts w:ascii="Segoe UI" w:hAnsi="Segoe UI" w:cs="Segoe UI"/>
          <w:color w:val="D1D5DB"/>
          <w:bdr w:val="single" w:sz="2" w:space="0" w:color="D9D9E3" w:frame="1"/>
        </w:rPr>
        <w:t>Open Source</w:t>
      </w:r>
      <w:r>
        <w:t>: GitHub is a central hub for open-source projects, making it easy to contribute to or support popular open-source software.</w:t>
      </w:r>
    </w:p>
    <w:p w14:paraId="33BD2DD3" w14:textId="77777777" w:rsidR="00AE3BA6" w:rsidRDefault="00AE3BA6" w:rsidP="00AE3BA6">
      <w:pPr>
        <w:pStyle w:val="Photo"/>
      </w:pPr>
      <w:r>
        <w:rPr>
          <w:rStyle w:val="Strong"/>
          <w:rFonts w:ascii="Segoe UI" w:hAnsi="Segoe UI" w:cs="Segoe UI"/>
          <w:color w:val="D1D5DB"/>
          <w:bdr w:val="single" w:sz="2" w:space="0" w:color="D9D9E3" w:frame="1"/>
        </w:rPr>
        <w:t>Portfolio and Showcase</w:t>
      </w:r>
      <w:r>
        <w:t>: GitHub provides a platform for developers to showcase their work, making it a valuable tool for job seekers and freelancers.</w:t>
      </w:r>
    </w:p>
    <w:p w14:paraId="7B93D037" w14:textId="77777777" w:rsidR="00AE3BA6" w:rsidRDefault="00AE3BA6" w:rsidP="00AE3BA6">
      <w:pPr>
        <w:pStyle w:val="Photo"/>
      </w:pPr>
      <w:r>
        <w:rPr>
          <w:rStyle w:val="Strong"/>
          <w:rFonts w:ascii="Segoe UI" w:hAnsi="Segoe UI" w:cs="Segoe UI"/>
          <w:color w:val="D1D5DB"/>
          <w:bdr w:val="single" w:sz="2" w:space="0" w:color="D9D9E3" w:frame="1"/>
        </w:rPr>
        <w:t>Analytics and Insights</w:t>
      </w:r>
      <w:r>
        <w:t>: GitHub Insights offers data and analytics on repository and project activity, helping users understand their development process and community engagement.</w:t>
      </w:r>
    </w:p>
    <w:p w14:paraId="70A7CE25" w14:textId="77777777" w:rsidR="00AE3BA6" w:rsidRDefault="00AE3BA6" w:rsidP="00AE3BA6">
      <w:pPr>
        <w:pStyle w:val="Photo"/>
      </w:pPr>
      <w:r>
        <w:rPr>
          <w:rStyle w:val="Strong"/>
          <w:rFonts w:ascii="Segoe UI" w:hAnsi="Segoe UI" w:cs="Segoe UI"/>
          <w:color w:val="D1D5DB"/>
          <w:bdr w:val="single" w:sz="2" w:space="0" w:color="D9D9E3" w:frame="1"/>
        </w:rPr>
        <w:t>GitHub Pages</w:t>
      </w:r>
      <w:r>
        <w:t>: It allows for the hosting of static websites, which is often used for project documentation, blogs, and personal websites.</w:t>
      </w:r>
    </w:p>
    <w:p w14:paraId="709C42EC" w14:textId="77777777" w:rsidR="00AE3BA6" w:rsidRDefault="00AE3BA6" w:rsidP="00AE3BA6">
      <w:pPr>
        <w:pStyle w:val="Photo"/>
      </w:pPr>
      <w:r>
        <w:rPr>
          <w:rStyle w:val="Strong"/>
          <w:rFonts w:ascii="Segoe UI" w:hAnsi="Segoe UI" w:cs="Segoe UI"/>
          <w:color w:val="D1D5DB"/>
          <w:bdr w:val="single" w:sz="2" w:space="0" w:color="D9D9E3" w:frame="1"/>
        </w:rPr>
        <w:t>GitHub Sponsors</w:t>
      </w:r>
      <w:r>
        <w:t>: Developers can receive financial support for their open-source projects through GitHub Sponsors, fostering sustainability and growth.</w:t>
      </w:r>
    </w:p>
    <w:p w14:paraId="35C03DB6" w14:textId="77777777" w:rsidR="00AE3BA6" w:rsidRDefault="00AE3BA6" w:rsidP="00AE3BA6">
      <w:pPr>
        <w:pStyle w:val="Photo"/>
      </w:pPr>
      <w:r>
        <w:rPr>
          <w:rStyle w:val="Strong"/>
          <w:rFonts w:ascii="Segoe UI" w:hAnsi="Segoe UI" w:cs="Segoe UI"/>
          <w:color w:val="D1D5DB"/>
          <w:bdr w:val="single" w:sz="2" w:space="0" w:color="D9D9E3" w:frame="1"/>
        </w:rPr>
        <w:t xml:space="preserve">GitHub </w:t>
      </w:r>
      <w:proofErr w:type="spellStart"/>
      <w:r>
        <w:rPr>
          <w:rStyle w:val="Strong"/>
          <w:rFonts w:ascii="Segoe UI" w:hAnsi="Segoe UI" w:cs="Segoe UI"/>
          <w:color w:val="D1D5DB"/>
          <w:bdr w:val="single" w:sz="2" w:space="0" w:color="D9D9E3" w:frame="1"/>
        </w:rPr>
        <w:t>Codespaces</w:t>
      </w:r>
      <w:proofErr w:type="spellEnd"/>
      <w:r>
        <w:t>: An integrated development environment (IDE) in the browser makes it easy to develop and collaborate from anywhere.</w:t>
      </w:r>
    </w:p>
    <w:p w14:paraId="2B0C5133" w14:textId="77777777" w:rsidR="00AE3BA6" w:rsidRDefault="00AE3BA6" w:rsidP="00AE3BA6">
      <w:pPr>
        <w:pStyle w:val="Photo"/>
      </w:pPr>
      <w:r>
        <w:rPr>
          <w:rStyle w:val="Strong"/>
          <w:rFonts w:ascii="Segoe UI" w:hAnsi="Segoe UI" w:cs="Segoe UI"/>
          <w:color w:val="D1D5DB"/>
          <w:bdr w:val="single" w:sz="2" w:space="0" w:color="D9D9E3" w:frame="1"/>
        </w:rPr>
        <w:lastRenderedPageBreak/>
        <w:t>GitHub Discussions</w:t>
      </w:r>
      <w:r>
        <w:t>: Provides a platform for hosting and managing discussions related to projects, enhancing community interaction.</w:t>
      </w:r>
    </w:p>
    <w:p w14:paraId="1293E274" w14:textId="77777777" w:rsidR="00AE3BA6" w:rsidRDefault="00AE3BA6" w:rsidP="00AE3BA6">
      <w:pPr>
        <w:pStyle w:val="Photo"/>
      </w:pPr>
      <w:r>
        <w:t>These benefits make GitHub an essential platform for developers and teams looking to streamline their development processes, collaborate effectively, and engage with the broader software development community. It supports both open-source and proprietary projects and offers tools for managing the entire software development lifecycle</w:t>
      </w:r>
    </w:p>
    <w:p w14:paraId="5CA9372D" w14:textId="77777777" w:rsidR="00AE3BA6" w:rsidRDefault="00AE3BA6" w:rsidP="00AE3BA6">
      <w:pPr>
        <w:pStyle w:val="ContactInfo"/>
      </w:pPr>
    </w:p>
    <w:p w14:paraId="51714179" w14:textId="77777777" w:rsidR="00AE3BA6" w:rsidRDefault="00AE3BA6" w:rsidP="00AE3BA6">
      <w:pPr>
        <w:pStyle w:val="ContactInfo"/>
      </w:pPr>
    </w:p>
    <w:p w14:paraId="67AB60E8" w14:textId="00E9B31A" w:rsidR="00AE3BA6" w:rsidRDefault="00AE3BA6"/>
    <w:sectPr w:rsidR="00AE3BA6">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67B10" w14:textId="77777777" w:rsidR="00AE3BA6" w:rsidRDefault="00AE3BA6" w:rsidP="00C6554A">
      <w:pPr>
        <w:spacing w:before="0" w:after="0" w:line="240" w:lineRule="auto"/>
      </w:pPr>
      <w:r>
        <w:separator/>
      </w:r>
    </w:p>
  </w:endnote>
  <w:endnote w:type="continuationSeparator" w:id="0">
    <w:p w14:paraId="7B40AEAB" w14:textId="77777777" w:rsidR="00AE3BA6" w:rsidRDefault="00AE3BA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0A40" w14:textId="77777777" w:rsidR="00AE3BA6"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67187" w14:textId="77777777" w:rsidR="00AE3BA6" w:rsidRDefault="00AE3BA6" w:rsidP="00C6554A">
      <w:pPr>
        <w:spacing w:before="0" w:after="0" w:line="240" w:lineRule="auto"/>
      </w:pPr>
      <w:r>
        <w:separator/>
      </w:r>
    </w:p>
  </w:footnote>
  <w:footnote w:type="continuationSeparator" w:id="0">
    <w:p w14:paraId="4B3C55CF" w14:textId="77777777" w:rsidR="00AE3BA6" w:rsidRDefault="00AE3BA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11C7823"/>
    <w:multiLevelType w:val="multilevel"/>
    <w:tmpl w:val="399C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FA461C"/>
    <w:multiLevelType w:val="multilevel"/>
    <w:tmpl w:val="AAE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586211">
    <w:abstractNumId w:val="9"/>
  </w:num>
  <w:num w:numId="2" w16cid:durableId="1839804206">
    <w:abstractNumId w:val="8"/>
  </w:num>
  <w:num w:numId="3" w16cid:durableId="212499062">
    <w:abstractNumId w:val="8"/>
  </w:num>
  <w:num w:numId="4" w16cid:durableId="1225408022">
    <w:abstractNumId w:val="9"/>
  </w:num>
  <w:num w:numId="5" w16cid:durableId="882450614">
    <w:abstractNumId w:val="13"/>
  </w:num>
  <w:num w:numId="6" w16cid:durableId="584339785">
    <w:abstractNumId w:val="10"/>
  </w:num>
  <w:num w:numId="7" w16cid:durableId="1728143187">
    <w:abstractNumId w:val="11"/>
  </w:num>
  <w:num w:numId="8" w16cid:durableId="1261765634">
    <w:abstractNumId w:val="7"/>
  </w:num>
  <w:num w:numId="9" w16cid:durableId="824471273">
    <w:abstractNumId w:val="6"/>
  </w:num>
  <w:num w:numId="10" w16cid:durableId="1448429346">
    <w:abstractNumId w:val="5"/>
  </w:num>
  <w:num w:numId="11" w16cid:durableId="640230181">
    <w:abstractNumId w:val="4"/>
  </w:num>
  <w:num w:numId="12" w16cid:durableId="1305741129">
    <w:abstractNumId w:val="3"/>
  </w:num>
  <w:num w:numId="13" w16cid:durableId="1285961635">
    <w:abstractNumId w:val="2"/>
  </w:num>
  <w:num w:numId="14" w16cid:durableId="1665738545">
    <w:abstractNumId w:val="1"/>
  </w:num>
  <w:num w:numId="15" w16cid:durableId="983897796">
    <w:abstractNumId w:val="0"/>
  </w:num>
  <w:num w:numId="16" w16cid:durableId="158665750">
    <w:abstractNumId w:val="12"/>
  </w:num>
  <w:num w:numId="17" w16cid:durableId="19557497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A6"/>
    <w:rsid w:val="002554CD"/>
    <w:rsid w:val="00293B83"/>
    <w:rsid w:val="002B4294"/>
    <w:rsid w:val="00333D0D"/>
    <w:rsid w:val="004C049F"/>
    <w:rsid w:val="005000E2"/>
    <w:rsid w:val="006A3CE7"/>
    <w:rsid w:val="00AE3BA6"/>
    <w:rsid w:val="00C6554A"/>
    <w:rsid w:val="00ED7C44"/>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E92E6"/>
  <w15:chartTrackingRefBased/>
  <w15:docId w15:val="{D5DDD3EA-EE63-46C0-B30A-5AA88269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AE3BA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AE3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47131">
      <w:bodyDiv w:val="1"/>
      <w:marLeft w:val="0"/>
      <w:marRight w:val="0"/>
      <w:marTop w:val="0"/>
      <w:marBottom w:val="0"/>
      <w:divBdr>
        <w:top w:val="none" w:sz="0" w:space="0" w:color="auto"/>
        <w:left w:val="none" w:sz="0" w:space="0" w:color="auto"/>
        <w:bottom w:val="none" w:sz="0" w:space="0" w:color="auto"/>
        <w:right w:val="none" w:sz="0" w:space="0" w:color="auto"/>
      </w:divBdr>
      <w:divsChild>
        <w:div w:id="1940404422">
          <w:marLeft w:val="0"/>
          <w:marRight w:val="0"/>
          <w:marTop w:val="0"/>
          <w:marBottom w:val="0"/>
          <w:divBdr>
            <w:top w:val="single" w:sz="2" w:space="0" w:color="auto"/>
            <w:left w:val="single" w:sz="2" w:space="0" w:color="auto"/>
            <w:bottom w:val="single" w:sz="6" w:space="0" w:color="auto"/>
            <w:right w:val="single" w:sz="2" w:space="0" w:color="auto"/>
          </w:divBdr>
          <w:divsChild>
            <w:div w:id="8855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299055">
                  <w:marLeft w:val="0"/>
                  <w:marRight w:val="0"/>
                  <w:marTop w:val="0"/>
                  <w:marBottom w:val="0"/>
                  <w:divBdr>
                    <w:top w:val="single" w:sz="2" w:space="0" w:color="D9D9E3"/>
                    <w:left w:val="single" w:sz="2" w:space="0" w:color="D9D9E3"/>
                    <w:bottom w:val="single" w:sz="2" w:space="0" w:color="D9D9E3"/>
                    <w:right w:val="single" w:sz="2" w:space="0" w:color="D9D9E3"/>
                  </w:divBdr>
                  <w:divsChild>
                    <w:div w:id="436752996">
                      <w:marLeft w:val="0"/>
                      <w:marRight w:val="0"/>
                      <w:marTop w:val="0"/>
                      <w:marBottom w:val="0"/>
                      <w:divBdr>
                        <w:top w:val="single" w:sz="2" w:space="0" w:color="D9D9E3"/>
                        <w:left w:val="single" w:sz="2" w:space="0" w:color="D9D9E3"/>
                        <w:bottom w:val="single" w:sz="2" w:space="0" w:color="D9D9E3"/>
                        <w:right w:val="single" w:sz="2" w:space="0" w:color="D9D9E3"/>
                      </w:divBdr>
                      <w:divsChild>
                        <w:div w:id="1627731625">
                          <w:marLeft w:val="0"/>
                          <w:marRight w:val="0"/>
                          <w:marTop w:val="0"/>
                          <w:marBottom w:val="0"/>
                          <w:divBdr>
                            <w:top w:val="single" w:sz="2" w:space="0" w:color="D9D9E3"/>
                            <w:left w:val="single" w:sz="2" w:space="0" w:color="D9D9E3"/>
                            <w:bottom w:val="single" w:sz="2" w:space="0" w:color="D9D9E3"/>
                            <w:right w:val="single" w:sz="2" w:space="0" w:color="D9D9E3"/>
                          </w:divBdr>
                          <w:divsChild>
                            <w:div w:id="1035496565">
                              <w:marLeft w:val="0"/>
                              <w:marRight w:val="0"/>
                              <w:marTop w:val="0"/>
                              <w:marBottom w:val="0"/>
                              <w:divBdr>
                                <w:top w:val="single" w:sz="2" w:space="0" w:color="D9D9E3"/>
                                <w:left w:val="single" w:sz="2" w:space="0" w:color="D9D9E3"/>
                                <w:bottom w:val="single" w:sz="2" w:space="0" w:color="D9D9E3"/>
                                <w:right w:val="single" w:sz="2" w:space="0" w:color="D9D9E3"/>
                              </w:divBdr>
                              <w:divsChild>
                                <w:div w:id="173496685">
                                  <w:marLeft w:val="0"/>
                                  <w:marRight w:val="0"/>
                                  <w:marTop w:val="0"/>
                                  <w:marBottom w:val="0"/>
                                  <w:divBdr>
                                    <w:top w:val="single" w:sz="2" w:space="0" w:color="D9D9E3"/>
                                    <w:left w:val="single" w:sz="2" w:space="0" w:color="D9D9E3"/>
                                    <w:bottom w:val="single" w:sz="2" w:space="0" w:color="D9D9E3"/>
                                    <w:right w:val="single" w:sz="2" w:space="0" w:color="D9D9E3"/>
                                  </w:divBdr>
                                  <w:divsChild>
                                    <w:div w:id="12034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77896565">
      <w:bodyDiv w:val="1"/>
      <w:marLeft w:val="0"/>
      <w:marRight w:val="0"/>
      <w:marTop w:val="0"/>
      <w:marBottom w:val="0"/>
      <w:divBdr>
        <w:top w:val="none" w:sz="0" w:space="0" w:color="auto"/>
        <w:left w:val="none" w:sz="0" w:space="0" w:color="auto"/>
        <w:bottom w:val="none" w:sz="0" w:space="0" w:color="auto"/>
        <w:right w:val="none" w:sz="0" w:space="0" w:color="auto"/>
      </w:divBdr>
    </w:div>
    <w:div w:id="1214269545">
      <w:bodyDiv w:val="1"/>
      <w:marLeft w:val="0"/>
      <w:marRight w:val="0"/>
      <w:marTop w:val="0"/>
      <w:marBottom w:val="0"/>
      <w:divBdr>
        <w:top w:val="none" w:sz="0" w:space="0" w:color="auto"/>
        <w:left w:val="none" w:sz="0" w:space="0" w:color="auto"/>
        <w:bottom w:val="none" w:sz="0" w:space="0" w:color="auto"/>
        <w:right w:val="none" w:sz="0" w:space="0" w:color="auto"/>
      </w:divBdr>
      <w:divsChild>
        <w:div w:id="1264412002">
          <w:marLeft w:val="0"/>
          <w:marRight w:val="0"/>
          <w:marTop w:val="0"/>
          <w:marBottom w:val="0"/>
          <w:divBdr>
            <w:top w:val="single" w:sz="2" w:space="0" w:color="D9D9E3"/>
            <w:left w:val="single" w:sz="2" w:space="0" w:color="D9D9E3"/>
            <w:bottom w:val="single" w:sz="2" w:space="0" w:color="D9D9E3"/>
            <w:right w:val="single" w:sz="2" w:space="0" w:color="D9D9E3"/>
          </w:divBdr>
          <w:divsChild>
            <w:div w:id="1175027092">
              <w:marLeft w:val="0"/>
              <w:marRight w:val="0"/>
              <w:marTop w:val="0"/>
              <w:marBottom w:val="0"/>
              <w:divBdr>
                <w:top w:val="single" w:sz="2" w:space="0" w:color="D9D9E3"/>
                <w:left w:val="single" w:sz="2" w:space="0" w:color="D9D9E3"/>
                <w:bottom w:val="single" w:sz="2" w:space="0" w:color="D9D9E3"/>
                <w:right w:val="single" w:sz="2" w:space="0" w:color="D9D9E3"/>
              </w:divBdr>
              <w:divsChild>
                <w:div w:id="15519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2733035">
          <w:marLeft w:val="0"/>
          <w:marRight w:val="0"/>
          <w:marTop w:val="0"/>
          <w:marBottom w:val="0"/>
          <w:divBdr>
            <w:top w:val="single" w:sz="2" w:space="0" w:color="D9D9E3"/>
            <w:left w:val="single" w:sz="2" w:space="0" w:color="D9D9E3"/>
            <w:bottom w:val="single" w:sz="2" w:space="0" w:color="D9D9E3"/>
            <w:right w:val="single" w:sz="2" w:space="0" w:color="D9D9E3"/>
          </w:divBdr>
          <w:divsChild>
            <w:div w:id="1448961019">
              <w:marLeft w:val="0"/>
              <w:marRight w:val="0"/>
              <w:marTop w:val="0"/>
              <w:marBottom w:val="0"/>
              <w:divBdr>
                <w:top w:val="single" w:sz="2" w:space="0" w:color="D9D9E3"/>
                <w:left w:val="single" w:sz="2" w:space="0" w:color="D9D9E3"/>
                <w:bottom w:val="single" w:sz="2" w:space="0" w:color="D9D9E3"/>
                <w:right w:val="single" w:sz="2" w:space="0" w:color="D9D9E3"/>
              </w:divBdr>
              <w:divsChild>
                <w:div w:id="1854875763">
                  <w:marLeft w:val="0"/>
                  <w:marRight w:val="0"/>
                  <w:marTop w:val="0"/>
                  <w:marBottom w:val="0"/>
                  <w:divBdr>
                    <w:top w:val="single" w:sz="2" w:space="0" w:color="D9D9E3"/>
                    <w:left w:val="single" w:sz="2" w:space="0" w:color="D9D9E3"/>
                    <w:bottom w:val="single" w:sz="2" w:space="0" w:color="D9D9E3"/>
                    <w:right w:val="single" w:sz="2" w:space="0" w:color="D9D9E3"/>
                  </w:divBdr>
                  <w:divsChild>
                    <w:div w:id="494880576">
                      <w:marLeft w:val="0"/>
                      <w:marRight w:val="0"/>
                      <w:marTop w:val="0"/>
                      <w:marBottom w:val="0"/>
                      <w:divBdr>
                        <w:top w:val="single" w:sz="2" w:space="0" w:color="D9D9E3"/>
                        <w:left w:val="single" w:sz="2" w:space="0" w:color="D9D9E3"/>
                        <w:bottom w:val="single" w:sz="2" w:space="0" w:color="D9D9E3"/>
                        <w:right w:val="single" w:sz="2" w:space="0" w:color="D9D9E3"/>
                      </w:divBdr>
                      <w:divsChild>
                        <w:div w:id="80953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7321771">
      <w:bodyDiv w:val="1"/>
      <w:marLeft w:val="0"/>
      <w:marRight w:val="0"/>
      <w:marTop w:val="0"/>
      <w:marBottom w:val="0"/>
      <w:divBdr>
        <w:top w:val="none" w:sz="0" w:space="0" w:color="auto"/>
        <w:left w:val="none" w:sz="0" w:space="0" w:color="auto"/>
        <w:bottom w:val="none" w:sz="0" w:space="0" w:color="auto"/>
        <w:right w:val="none" w:sz="0" w:space="0" w:color="auto"/>
      </w:divBdr>
      <w:divsChild>
        <w:div w:id="1101953155">
          <w:marLeft w:val="0"/>
          <w:marRight w:val="0"/>
          <w:marTop w:val="0"/>
          <w:marBottom w:val="0"/>
          <w:divBdr>
            <w:top w:val="single" w:sz="2" w:space="0" w:color="D9D9E3"/>
            <w:left w:val="single" w:sz="2" w:space="0" w:color="D9D9E3"/>
            <w:bottom w:val="single" w:sz="2" w:space="0" w:color="D9D9E3"/>
            <w:right w:val="single" w:sz="2" w:space="0" w:color="D9D9E3"/>
          </w:divBdr>
          <w:divsChild>
            <w:div w:id="365637307">
              <w:marLeft w:val="0"/>
              <w:marRight w:val="0"/>
              <w:marTop w:val="0"/>
              <w:marBottom w:val="0"/>
              <w:divBdr>
                <w:top w:val="single" w:sz="2" w:space="0" w:color="D9D9E3"/>
                <w:left w:val="single" w:sz="2" w:space="0" w:color="D9D9E3"/>
                <w:bottom w:val="single" w:sz="2" w:space="0" w:color="D9D9E3"/>
                <w:right w:val="single" w:sz="2" w:space="0" w:color="D9D9E3"/>
              </w:divBdr>
              <w:divsChild>
                <w:div w:id="1544711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9859328">
          <w:marLeft w:val="0"/>
          <w:marRight w:val="0"/>
          <w:marTop w:val="0"/>
          <w:marBottom w:val="0"/>
          <w:divBdr>
            <w:top w:val="single" w:sz="2" w:space="0" w:color="D9D9E3"/>
            <w:left w:val="single" w:sz="2" w:space="0" w:color="D9D9E3"/>
            <w:bottom w:val="single" w:sz="2" w:space="0" w:color="D9D9E3"/>
            <w:right w:val="single" w:sz="2" w:space="0" w:color="D9D9E3"/>
          </w:divBdr>
          <w:divsChild>
            <w:div w:id="1852255331">
              <w:marLeft w:val="0"/>
              <w:marRight w:val="0"/>
              <w:marTop w:val="0"/>
              <w:marBottom w:val="0"/>
              <w:divBdr>
                <w:top w:val="single" w:sz="2" w:space="0" w:color="D9D9E3"/>
                <w:left w:val="single" w:sz="2" w:space="0" w:color="D9D9E3"/>
                <w:bottom w:val="single" w:sz="2" w:space="0" w:color="D9D9E3"/>
                <w:right w:val="single" w:sz="2" w:space="0" w:color="D9D9E3"/>
              </w:divBdr>
              <w:divsChild>
                <w:div w:id="24791428">
                  <w:marLeft w:val="0"/>
                  <w:marRight w:val="0"/>
                  <w:marTop w:val="0"/>
                  <w:marBottom w:val="0"/>
                  <w:divBdr>
                    <w:top w:val="single" w:sz="2" w:space="0" w:color="D9D9E3"/>
                    <w:left w:val="single" w:sz="2" w:space="0" w:color="D9D9E3"/>
                    <w:bottom w:val="single" w:sz="2" w:space="0" w:color="D9D9E3"/>
                    <w:right w:val="single" w:sz="2" w:space="0" w:color="D9D9E3"/>
                  </w:divBdr>
                  <w:divsChild>
                    <w:div w:id="2075545128">
                      <w:marLeft w:val="0"/>
                      <w:marRight w:val="0"/>
                      <w:marTop w:val="0"/>
                      <w:marBottom w:val="0"/>
                      <w:divBdr>
                        <w:top w:val="single" w:sz="2" w:space="0" w:color="D9D9E3"/>
                        <w:left w:val="single" w:sz="2" w:space="0" w:color="D9D9E3"/>
                        <w:bottom w:val="single" w:sz="2" w:space="0" w:color="D9D9E3"/>
                        <w:right w:val="single" w:sz="2" w:space="0" w:color="D9D9E3"/>
                      </w:divBdr>
                      <w:divsChild>
                        <w:div w:id="1439570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ri\AppData\Local\Microsoft\Office\16.0\DTS\en-IN%7bFDD60ABD-66B0-4897-8128-A1F54B511E5E%7d\%7b66B9003E-96D6-4760-8764-00B64772987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{66B9003E-96D6-4760-8764-00B64772987C}tf02835058_win32</Template>
  <TotalTime>11</TotalTime>
  <Pages>5</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shivli dimri</dc:creator>
  <cp:keywords/>
  <dc:description/>
  <cp:lastModifiedBy>shivli dimri</cp:lastModifiedBy>
  <cp:revision>2</cp:revision>
  <dcterms:created xsi:type="dcterms:W3CDTF">2023-10-21T12:45:00Z</dcterms:created>
  <dcterms:modified xsi:type="dcterms:W3CDTF">2023-10-21T12:58:00Z</dcterms:modified>
</cp:coreProperties>
</file>